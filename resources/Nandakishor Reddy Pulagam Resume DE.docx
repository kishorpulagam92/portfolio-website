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2B28E" w14:textId="30FCEEAF" w:rsidR="00F41BEE" w:rsidRPr="001815FF" w:rsidRDefault="00AC211D" w:rsidP="00873B83">
      <w:pPr>
        <w:pStyle w:val="Title"/>
        <w:jc w:val="both"/>
        <w:rPr>
          <w:rFonts w:cstheme="minorHAnsi"/>
          <w:b w:val="0"/>
          <w:bCs/>
          <w:sz w:val="36"/>
          <w:szCs w:val="10"/>
        </w:rPr>
      </w:pPr>
      <w:r w:rsidRPr="001815FF">
        <w:rPr>
          <w:rFonts w:cstheme="minorHAnsi"/>
          <w:b w:val="0"/>
          <w:bCs/>
          <w:sz w:val="36"/>
          <w:szCs w:val="10"/>
        </w:rPr>
        <w:t>Nandakishor Reddy Pulagam</w:t>
      </w:r>
      <w:r w:rsidR="00F15964" w:rsidRPr="001815FF">
        <w:rPr>
          <w:rFonts w:cstheme="minorHAnsi"/>
          <w:b w:val="0"/>
          <w:bCs/>
          <w:sz w:val="36"/>
          <w:szCs w:val="10"/>
        </w:rPr>
        <w:t xml:space="preserve"> </w:t>
      </w:r>
    </w:p>
    <w:p w14:paraId="7FE604B2" w14:textId="576439B9" w:rsidR="006D69DE" w:rsidRPr="00C74978" w:rsidRDefault="00C610B2" w:rsidP="00873B83">
      <w:pPr>
        <w:pStyle w:val="Subtitle"/>
        <w:spacing w:before="0"/>
        <w:jc w:val="both"/>
        <w:rPr>
          <w:caps w:val="0"/>
          <w:sz w:val="20"/>
          <w:szCs w:val="20"/>
        </w:rPr>
      </w:pPr>
      <w:r>
        <w:rPr>
          <w:caps w:val="0"/>
          <w:sz w:val="20"/>
          <w:szCs w:val="16"/>
        </w:rPr>
        <w:t>Lead</w:t>
      </w:r>
      <w:r w:rsidR="00145524" w:rsidRPr="00C74978">
        <w:rPr>
          <w:caps w:val="0"/>
          <w:sz w:val="20"/>
          <w:szCs w:val="16"/>
        </w:rPr>
        <w:t xml:space="preserve"> Data Engineer</w:t>
      </w:r>
      <w:r w:rsidR="00C74978">
        <w:rPr>
          <w:caps w:val="0"/>
          <w:sz w:val="20"/>
          <w:szCs w:val="16"/>
        </w:rPr>
        <w:t>|</w:t>
      </w:r>
      <w:r w:rsidR="006D69DE" w:rsidRPr="00C74978">
        <w:rPr>
          <w:caps w:val="0"/>
          <w:sz w:val="20"/>
          <w:szCs w:val="16"/>
        </w:rPr>
        <w:t xml:space="preserve"> </w:t>
      </w:r>
      <w:r w:rsidR="00AC211D" w:rsidRPr="00C74978">
        <w:rPr>
          <w:caps w:val="0"/>
          <w:sz w:val="20"/>
          <w:szCs w:val="20"/>
        </w:rPr>
        <w:t>Dallas,</w:t>
      </w:r>
      <w:r w:rsidR="007F1896" w:rsidRPr="00C74978">
        <w:rPr>
          <w:caps w:val="0"/>
          <w:sz w:val="20"/>
          <w:szCs w:val="20"/>
        </w:rPr>
        <w:t xml:space="preserve"> </w:t>
      </w:r>
      <w:r w:rsidR="006D69DE" w:rsidRPr="00C74978">
        <w:rPr>
          <w:caps w:val="0"/>
          <w:sz w:val="20"/>
          <w:szCs w:val="20"/>
        </w:rPr>
        <w:t>Texas</w:t>
      </w:r>
    </w:p>
    <w:p w14:paraId="6E3C0C68" w14:textId="1E03403E" w:rsidR="00003455" w:rsidRPr="00C74978" w:rsidRDefault="00AC211D" w:rsidP="00873B83">
      <w:pPr>
        <w:pStyle w:val="Subtitle"/>
        <w:spacing w:before="0"/>
        <w:jc w:val="both"/>
        <w:rPr>
          <w:rFonts w:cstheme="minorHAnsi"/>
          <w:b/>
          <w:bCs/>
          <w:sz w:val="20"/>
          <w:szCs w:val="20"/>
        </w:rPr>
      </w:pPr>
      <w:r w:rsidRPr="00C74978">
        <w:rPr>
          <w:caps w:val="0"/>
          <w:sz w:val="20"/>
          <w:szCs w:val="20"/>
        </w:rPr>
        <w:t>215.452.9969</w:t>
      </w:r>
      <w:r w:rsidR="00F41BEE" w:rsidRPr="00C74978">
        <w:rPr>
          <w:caps w:val="0"/>
          <w:sz w:val="20"/>
          <w:szCs w:val="20"/>
        </w:rPr>
        <w:t xml:space="preserve">| </w:t>
      </w:r>
      <w:hyperlink r:id="rId11" w:history="1">
        <w:r w:rsidR="00682AE6" w:rsidRPr="001C6BE0">
          <w:rPr>
            <w:rStyle w:val="Hyperlink"/>
            <w:caps w:val="0"/>
            <w:sz w:val="20"/>
            <w:szCs w:val="20"/>
          </w:rPr>
          <w:t>pnkr.492@gmail.com</w:t>
        </w:r>
      </w:hyperlink>
      <w:r w:rsidR="007F1896" w:rsidRPr="00C74978">
        <w:rPr>
          <w:caps w:val="0"/>
          <w:sz w:val="20"/>
          <w:szCs w:val="20"/>
        </w:rPr>
        <w:t xml:space="preserve"> </w:t>
      </w:r>
      <w:r w:rsidR="008459F1" w:rsidRPr="00C74978">
        <w:rPr>
          <w:caps w:val="0"/>
          <w:sz w:val="20"/>
          <w:szCs w:val="20"/>
        </w:rPr>
        <w:t>|</w:t>
      </w:r>
      <w:r w:rsidR="007F1896" w:rsidRPr="00C74978">
        <w:rPr>
          <w:caps w:val="0"/>
          <w:sz w:val="20"/>
          <w:szCs w:val="20"/>
        </w:rPr>
        <w:t xml:space="preserve"> </w:t>
      </w:r>
      <w:hyperlink r:id="rId12" w:history="1">
        <w:r w:rsidR="008459F1" w:rsidRPr="00C74978">
          <w:rPr>
            <w:rStyle w:val="Hyperlink"/>
            <w:caps w:val="0"/>
            <w:sz w:val="20"/>
            <w:szCs w:val="20"/>
          </w:rPr>
          <w:t>LinkedIn</w:t>
        </w:r>
      </w:hyperlink>
    </w:p>
    <w:p w14:paraId="10B4F43C" w14:textId="072632E3" w:rsidR="00F41BEE" w:rsidRDefault="006E7755" w:rsidP="00873B83">
      <w:pPr>
        <w:pStyle w:val="Heading1"/>
        <w:jc w:val="both"/>
      </w:pPr>
      <w:r>
        <w:t>Professional Summary</w:t>
      </w:r>
    </w:p>
    <w:p w14:paraId="090A5E6B" w14:textId="6601F231" w:rsidR="00003455" w:rsidRPr="00003455" w:rsidRDefault="00003455" w:rsidP="00873B83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294DE1" wp14:editId="039D7141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66295E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DA9F7BD" w14:textId="6EB651A8" w:rsidR="000A67FF" w:rsidRDefault="00BC0E1E" w:rsidP="005E1874">
      <w:pPr>
        <w:jc w:val="both"/>
      </w:pPr>
      <w:r>
        <w:t xml:space="preserve">Senior </w:t>
      </w:r>
      <w:r w:rsidR="006657F0" w:rsidRPr="006657F0">
        <w:t>Data</w:t>
      </w:r>
      <w:r w:rsidR="0085078C">
        <w:t xml:space="preserve"> </w:t>
      </w:r>
      <w:r w:rsidR="006657F0" w:rsidRPr="006657F0">
        <w:t xml:space="preserve">Engineer with </w:t>
      </w:r>
      <w:r w:rsidR="00257E74">
        <w:t>10+</w:t>
      </w:r>
      <w:r w:rsidR="006657F0" w:rsidRPr="006657F0">
        <w:t xml:space="preserve"> years of experience designing end-to-end data solutions for established corporations. Proven ability to deliver value by designing scalable data pipelines, crafting predictive models, and unlocking insights that empower businesses to succeed in today's data-driven world.</w:t>
      </w:r>
    </w:p>
    <w:p w14:paraId="52BA5F09" w14:textId="08DB2656" w:rsidR="00AC211D" w:rsidRDefault="00213583" w:rsidP="00873B83">
      <w:pPr>
        <w:pStyle w:val="Heading1"/>
        <w:jc w:val="both"/>
      </w:pPr>
      <w:sdt>
        <w:sdtPr>
          <w:id w:val="592895854"/>
          <w:placeholder>
            <w:docPart w:val="5B498A0D9D5F42589183387EEA248A98"/>
          </w:placeholder>
          <w:temporary/>
          <w:showingPlcHdr/>
          <w15:appearance w15:val="hidden"/>
        </w:sdtPr>
        <w:sdtEndPr/>
        <w:sdtContent>
          <w:r w:rsidR="00AC211D">
            <w:t>Skills &amp; abilities</w:t>
          </w:r>
        </w:sdtContent>
      </w:sdt>
    </w:p>
    <w:p w14:paraId="52DCAC71" w14:textId="1843FD03" w:rsidR="00AC211D" w:rsidRPr="00003455" w:rsidRDefault="00AC211D" w:rsidP="00873B83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0ED6600" wp14:editId="7E6EBD0D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1DE170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6D05286" w14:textId="64C7BB1E" w:rsidR="00AC211D" w:rsidRDefault="00AC211D" w:rsidP="00873B83">
      <w:pPr>
        <w:pStyle w:val="ListBullet"/>
        <w:numPr>
          <w:ilvl w:val="0"/>
          <w:numId w:val="22"/>
        </w:numPr>
        <w:jc w:val="both"/>
      </w:pPr>
      <w:r w:rsidRPr="00AC211D">
        <w:rPr>
          <w:b/>
          <w:bCs/>
        </w:rPr>
        <w:t>Programming Languages</w:t>
      </w:r>
      <w:r>
        <w:t xml:space="preserve">: Python, </w:t>
      </w:r>
      <w:proofErr w:type="spellStart"/>
      <w:r w:rsidR="00220BC5">
        <w:t>PySpark</w:t>
      </w:r>
      <w:proofErr w:type="spellEnd"/>
      <w:r w:rsidR="00220BC5">
        <w:t xml:space="preserve">, SQL, </w:t>
      </w:r>
      <w:r w:rsidR="00642E75">
        <w:t xml:space="preserve">Spark-SQL, </w:t>
      </w:r>
      <w:r>
        <w:t xml:space="preserve">Scala, </w:t>
      </w:r>
      <w:r w:rsidR="007B50DA">
        <w:t xml:space="preserve">R, </w:t>
      </w:r>
      <w:r>
        <w:t>PL-SQL, T-SQL</w:t>
      </w:r>
    </w:p>
    <w:p w14:paraId="1EB3F775" w14:textId="177939E5" w:rsidR="00E30491" w:rsidRDefault="00E30491" w:rsidP="00873B83">
      <w:pPr>
        <w:pStyle w:val="ListBullet"/>
        <w:numPr>
          <w:ilvl w:val="0"/>
          <w:numId w:val="22"/>
        </w:numPr>
        <w:jc w:val="both"/>
      </w:pPr>
      <w:r>
        <w:rPr>
          <w:b/>
          <w:bCs/>
        </w:rPr>
        <w:t>Frameworks</w:t>
      </w:r>
      <w:r w:rsidRPr="00E30491">
        <w:t>:</w:t>
      </w:r>
      <w:r>
        <w:t xml:space="preserve"> Spark, Spark Structured Streaming</w:t>
      </w:r>
      <w:r w:rsidR="00AA3478">
        <w:t xml:space="preserve">, </w:t>
      </w:r>
      <w:r w:rsidR="00530E3E">
        <w:t>Kafka</w:t>
      </w:r>
    </w:p>
    <w:p w14:paraId="1D566013" w14:textId="007F6EE2" w:rsidR="00AA3478" w:rsidRDefault="00AA3478" w:rsidP="00AA3478">
      <w:pPr>
        <w:pStyle w:val="ListBullet"/>
        <w:numPr>
          <w:ilvl w:val="0"/>
          <w:numId w:val="22"/>
        </w:numPr>
        <w:jc w:val="both"/>
      </w:pPr>
      <w:r w:rsidRPr="00AC211D">
        <w:rPr>
          <w:b/>
          <w:bCs/>
        </w:rPr>
        <w:t>Cloud Skills</w:t>
      </w:r>
      <w:r>
        <w:t>: Azure, Databricks</w:t>
      </w:r>
      <w:r w:rsidR="004B72D2">
        <w:t xml:space="preserve">, </w:t>
      </w:r>
      <w:r w:rsidR="004B72D2" w:rsidRPr="004B72D2">
        <w:t xml:space="preserve">Azure </w:t>
      </w:r>
      <w:r w:rsidR="005526F5">
        <w:t>Synapse</w:t>
      </w:r>
      <w:r w:rsidR="0093385E">
        <w:t>, AWS</w:t>
      </w:r>
    </w:p>
    <w:p w14:paraId="7A70373D" w14:textId="18708DD6" w:rsidR="00C45707" w:rsidRDefault="00C45707" w:rsidP="00873B83">
      <w:pPr>
        <w:pStyle w:val="ListBullet"/>
        <w:numPr>
          <w:ilvl w:val="0"/>
          <w:numId w:val="22"/>
        </w:numPr>
        <w:jc w:val="both"/>
      </w:pPr>
      <w:r>
        <w:rPr>
          <w:b/>
          <w:bCs/>
        </w:rPr>
        <w:t>Databases</w:t>
      </w:r>
      <w:r w:rsidRPr="00C45707">
        <w:t>:</w:t>
      </w:r>
      <w:r>
        <w:t xml:space="preserve"> Mongo DB, Azure SQL</w:t>
      </w:r>
      <w:r w:rsidR="00707437">
        <w:t xml:space="preserve"> DB</w:t>
      </w:r>
      <w:r>
        <w:t xml:space="preserve">, </w:t>
      </w:r>
      <w:r w:rsidR="00F737C3">
        <w:t xml:space="preserve">SQL Server, </w:t>
      </w:r>
      <w:r>
        <w:t xml:space="preserve">Oracle, </w:t>
      </w:r>
      <w:r w:rsidR="00DB557D">
        <w:t xml:space="preserve">Mongo DB, </w:t>
      </w:r>
      <w:r w:rsidR="00131B1E">
        <w:t xml:space="preserve">Data Lakes, Data warehouses </w:t>
      </w:r>
    </w:p>
    <w:p w14:paraId="337C507F" w14:textId="3D7F8210" w:rsidR="0093385E" w:rsidRDefault="00AC211D" w:rsidP="00873B83">
      <w:pPr>
        <w:pStyle w:val="ListBullet"/>
        <w:numPr>
          <w:ilvl w:val="0"/>
          <w:numId w:val="22"/>
        </w:numPr>
        <w:jc w:val="both"/>
      </w:pPr>
      <w:r>
        <w:rPr>
          <w:b/>
          <w:bCs/>
        </w:rPr>
        <w:t>Tools</w:t>
      </w:r>
      <w:r w:rsidRPr="00AC211D">
        <w:t>:</w:t>
      </w:r>
      <w:r w:rsidR="00372C97">
        <w:t xml:space="preserve"> </w:t>
      </w:r>
      <w:r w:rsidR="00F737C3">
        <w:t>ADF</w:t>
      </w:r>
      <w:r w:rsidR="00635E90">
        <w:t xml:space="preserve">, </w:t>
      </w:r>
      <w:r w:rsidR="0093385E">
        <w:t>Datadog, Airflow, Power BI, Tableau, Power Automate</w:t>
      </w:r>
    </w:p>
    <w:p w14:paraId="47817213" w14:textId="1B6BCB6D" w:rsidR="00AC211D" w:rsidRDefault="0093385E" w:rsidP="00873B83">
      <w:pPr>
        <w:pStyle w:val="ListBullet"/>
        <w:numPr>
          <w:ilvl w:val="0"/>
          <w:numId w:val="22"/>
        </w:numPr>
        <w:jc w:val="both"/>
      </w:pPr>
      <w:r w:rsidRPr="0093385E">
        <w:rPr>
          <w:b/>
          <w:bCs/>
        </w:rPr>
        <w:t>Version Control:</w:t>
      </w:r>
      <w:r>
        <w:t xml:space="preserve"> </w:t>
      </w:r>
      <w:r w:rsidR="0042729F">
        <w:t>Azure DevOps, Git</w:t>
      </w:r>
      <w:r>
        <w:t>, Confluence, Jira</w:t>
      </w:r>
      <w:r w:rsidR="00C45707">
        <w:t xml:space="preserve"> </w:t>
      </w:r>
    </w:p>
    <w:p w14:paraId="444CC7A4" w14:textId="077BA492" w:rsidR="000C1403" w:rsidRDefault="0093385E" w:rsidP="00873B83">
      <w:pPr>
        <w:pStyle w:val="ListBullet"/>
        <w:numPr>
          <w:ilvl w:val="0"/>
          <w:numId w:val="22"/>
        </w:numPr>
        <w:jc w:val="both"/>
      </w:pPr>
      <w:r>
        <w:rPr>
          <w:b/>
          <w:bCs/>
        </w:rPr>
        <w:t xml:space="preserve">Professional </w:t>
      </w:r>
      <w:r w:rsidR="000C1403">
        <w:rPr>
          <w:b/>
          <w:bCs/>
        </w:rPr>
        <w:t>Experiences</w:t>
      </w:r>
      <w:r w:rsidR="000C1403" w:rsidRPr="000C1403">
        <w:t>:</w:t>
      </w:r>
      <w:r w:rsidR="000C1403">
        <w:t xml:space="preserve"> </w:t>
      </w:r>
      <w:r>
        <w:t xml:space="preserve">Team Lead, </w:t>
      </w:r>
      <w:r w:rsidR="000C1403">
        <w:t xml:space="preserve">Data Engineer, Data Scientist, Data Architect, Data Analyst, </w:t>
      </w:r>
      <w:r w:rsidR="00DD2367">
        <w:t>Scrum Master</w:t>
      </w:r>
      <w:r w:rsidR="00F263B4">
        <w:t>.</w:t>
      </w:r>
    </w:p>
    <w:p w14:paraId="390FCEC8" w14:textId="617EC697" w:rsidR="00F41BEE" w:rsidRDefault="00213583" w:rsidP="00873B83">
      <w:pPr>
        <w:pStyle w:val="Heading1"/>
        <w:jc w:val="both"/>
      </w:pPr>
      <w:sdt>
        <w:sdtPr>
          <w:id w:val="1494989950"/>
          <w:placeholder>
            <w:docPart w:val="07C1D124005841F2952757E5A7971BB1"/>
          </w:placeholder>
          <w:temporary/>
          <w:showingPlcHdr/>
          <w15:appearance w15:val="hidden"/>
        </w:sdtPr>
        <w:sdtEndPr/>
        <w:sdtContent>
          <w:r w:rsidR="00F41BEE">
            <w:t>Experience</w:t>
          </w:r>
        </w:sdtContent>
      </w:sdt>
    </w:p>
    <w:p w14:paraId="2E7C99BC" w14:textId="77777777" w:rsidR="00003455" w:rsidRDefault="00003455" w:rsidP="00873B83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A0E8D26" wp14:editId="2B49D009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59407A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696AFB7" w14:textId="2B9CF474" w:rsidR="00A45CCF" w:rsidRDefault="00A45CCF" w:rsidP="00A45CCF">
      <w:pPr>
        <w:pStyle w:val="Heading2"/>
        <w:jc w:val="both"/>
      </w:pPr>
      <w:r>
        <w:t xml:space="preserve">DXC Technology | </w:t>
      </w:r>
      <w:r w:rsidR="00653E80">
        <w:t xml:space="preserve">Senior </w:t>
      </w:r>
      <w:r>
        <w:t xml:space="preserve">Data </w:t>
      </w:r>
      <w:r w:rsidR="00653E80">
        <w:t>Engineer</w:t>
      </w:r>
      <w:r>
        <w:tab/>
      </w:r>
      <w:r w:rsidR="00094FCB">
        <w:t xml:space="preserve">Jun </w:t>
      </w:r>
      <w:r w:rsidR="00653E80">
        <w:t xml:space="preserve">2021 </w:t>
      </w:r>
      <w:r w:rsidR="00FF455E">
        <w:t>–</w:t>
      </w:r>
      <w:r w:rsidR="00653E80">
        <w:t xml:space="preserve"> Present</w:t>
      </w:r>
    </w:p>
    <w:p w14:paraId="18A579F5" w14:textId="7E10B582" w:rsidR="00F26B70" w:rsidRDefault="00F26B70" w:rsidP="00F26B70">
      <w:pPr>
        <w:pStyle w:val="ListParagraph"/>
        <w:numPr>
          <w:ilvl w:val="0"/>
          <w:numId w:val="20"/>
        </w:numPr>
        <w:jc w:val="both"/>
      </w:pPr>
      <w:r>
        <w:t>Led a team of data engineers in developing and implementing a new data lake house, improving data performance and scalability by 30%.</w:t>
      </w:r>
    </w:p>
    <w:p w14:paraId="4612BF2F" w14:textId="46C542EE" w:rsidR="00044A9A" w:rsidRDefault="00044A9A" w:rsidP="00044A9A">
      <w:pPr>
        <w:pStyle w:val="ListParagraph"/>
        <w:numPr>
          <w:ilvl w:val="0"/>
          <w:numId w:val="20"/>
        </w:numPr>
        <w:jc w:val="both"/>
      </w:pPr>
      <w:r>
        <w:t>Architected and implemented end-to-end data pipelines using Azure</w:t>
      </w:r>
      <w:r w:rsidR="007F62FD">
        <w:t xml:space="preserve"> and Databricks</w:t>
      </w:r>
      <w:r>
        <w:t xml:space="preserve">, facilitating </w:t>
      </w:r>
      <w:r w:rsidR="00C451B0">
        <w:t xml:space="preserve">large datasets efficient extraction, transformation, and loading (ETL) </w:t>
      </w:r>
      <w:r w:rsidR="003263B1">
        <w:t>for multiple retailing clients.</w:t>
      </w:r>
    </w:p>
    <w:p w14:paraId="583D36E7" w14:textId="77777777" w:rsidR="00044A9A" w:rsidRDefault="00044A9A" w:rsidP="00044A9A">
      <w:pPr>
        <w:pStyle w:val="ListParagraph"/>
        <w:numPr>
          <w:ilvl w:val="0"/>
          <w:numId w:val="20"/>
        </w:numPr>
        <w:jc w:val="both"/>
      </w:pPr>
      <w:r>
        <w:t>Optimized data pipelines using Spark, achieving significant performance gains, reducing runtime by 40% and cost by 20%.</w:t>
      </w:r>
    </w:p>
    <w:p w14:paraId="3F702B09" w14:textId="790C1155" w:rsidR="00044A9A" w:rsidRDefault="00044A9A" w:rsidP="00044A9A">
      <w:pPr>
        <w:pStyle w:val="ListParagraph"/>
        <w:numPr>
          <w:ilvl w:val="0"/>
          <w:numId w:val="20"/>
        </w:numPr>
        <w:jc w:val="both"/>
      </w:pPr>
      <w:r>
        <w:t>Developed and implemented a data ingestion strategy to support real-time and batch data ingestion using Spark structured streaming, improving timeliness and accuracy of data reporting.</w:t>
      </w:r>
    </w:p>
    <w:p w14:paraId="61CA0075" w14:textId="48D2DA22" w:rsidR="00277FCB" w:rsidRDefault="00277FCB" w:rsidP="00044A9A">
      <w:pPr>
        <w:pStyle w:val="ListParagraph"/>
        <w:numPr>
          <w:ilvl w:val="0"/>
          <w:numId w:val="20"/>
        </w:numPr>
        <w:jc w:val="both"/>
      </w:pPr>
      <w:r w:rsidRPr="00277FCB">
        <w:t>Implemented the CI-CD pipelines in Azure DevOps to integrate seamlessly with Azure Databricks and ADF, ensuring efficient and reliable deployment of data processing pipelines.</w:t>
      </w:r>
    </w:p>
    <w:p w14:paraId="5B61E665" w14:textId="77777777" w:rsidR="005F0687" w:rsidRDefault="005F0687" w:rsidP="005F0687">
      <w:pPr>
        <w:pStyle w:val="ListParagraph"/>
        <w:numPr>
          <w:ilvl w:val="0"/>
          <w:numId w:val="20"/>
        </w:numPr>
        <w:jc w:val="both"/>
      </w:pPr>
      <w:r>
        <w:t>Practices involve leveraging scalable Azure services such as Azure Databricks for distributed data processing, Azure Synapse Analytics for high-performance analytics, and Azure Data Lake Storage for scalable data storage.</w:t>
      </w:r>
    </w:p>
    <w:p w14:paraId="2E92BEF7" w14:textId="3BEA3569" w:rsidR="00044A9A" w:rsidRDefault="00044A9A" w:rsidP="00337207">
      <w:pPr>
        <w:pStyle w:val="ListParagraph"/>
        <w:numPr>
          <w:ilvl w:val="0"/>
          <w:numId w:val="20"/>
        </w:numPr>
        <w:jc w:val="both"/>
      </w:pPr>
      <w:r>
        <w:t>Expert in implementing comprehensive monitoring and alerting solutions to ensure data pipeline reliability and availability.</w:t>
      </w:r>
    </w:p>
    <w:p w14:paraId="4B22F6DD" w14:textId="0D12AED2" w:rsidR="00EA2F93" w:rsidRDefault="007676D2" w:rsidP="00FC56F1">
      <w:pPr>
        <w:pStyle w:val="ListParagraph"/>
        <w:numPr>
          <w:ilvl w:val="0"/>
          <w:numId w:val="20"/>
        </w:numPr>
        <w:jc w:val="both"/>
      </w:pPr>
      <w:r>
        <w:t>Implemented delta tables and scheduled automated jobs in Databricks, ensuring timely and accurate data extraction from diverse sources.</w:t>
      </w:r>
    </w:p>
    <w:p w14:paraId="25CC6AF6" w14:textId="7E819752" w:rsidR="00CC2F59" w:rsidRDefault="00EF5CB3" w:rsidP="003868D2">
      <w:pPr>
        <w:pStyle w:val="Heading2"/>
        <w:jc w:val="both"/>
      </w:pPr>
      <w:r>
        <w:t>DXC Technology</w:t>
      </w:r>
      <w:r w:rsidR="00A45CCF">
        <w:t xml:space="preserve"> |</w:t>
      </w:r>
      <w:r w:rsidR="006E196C">
        <w:t xml:space="preserve"> </w:t>
      </w:r>
      <w:r w:rsidR="00C610B2">
        <w:t xml:space="preserve">Senior </w:t>
      </w:r>
      <w:r w:rsidR="006E196C">
        <w:t xml:space="preserve">Data </w:t>
      </w:r>
      <w:r w:rsidR="002E5ED4">
        <w:t xml:space="preserve">Science &amp; </w:t>
      </w:r>
      <w:r w:rsidR="006E196C">
        <w:t>Engineer</w:t>
      </w:r>
      <w:r w:rsidR="002E5ED4">
        <w:t xml:space="preserve">ing Consultant </w:t>
      </w:r>
      <w:r w:rsidR="00003455">
        <w:tab/>
      </w:r>
      <w:r w:rsidR="009B30A6">
        <w:t xml:space="preserve">Sep 2019 </w:t>
      </w:r>
      <w:r w:rsidR="00FF455E">
        <w:t>–</w:t>
      </w:r>
      <w:r w:rsidR="009B30A6">
        <w:t xml:space="preserve"> </w:t>
      </w:r>
      <w:r w:rsidR="00094FCB">
        <w:t>Jun</w:t>
      </w:r>
      <w:r w:rsidR="00FF455E">
        <w:t xml:space="preserve"> </w:t>
      </w:r>
      <w:r w:rsidR="009B30A6">
        <w:t>2021</w:t>
      </w:r>
    </w:p>
    <w:p w14:paraId="3A721C77" w14:textId="3D6E7CA3" w:rsidR="003915AB" w:rsidRDefault="003915AB" w:rsidP="003915AB">
      <w:pPr>
        <w:pStyle w:val="ListParagraph"/>
        <w:numPr>
          <w:ilvl w:val="0"/>
          <w:numId w:val="20"/>
        </w:numPr>
        <w:jc w:val="both"/>
      </w:pPr>
      <w:r>
        <w:t xml:space="preserve">Led the development of a predictive maintenance model for an </w:t>
      </w:r>
      <w:r w:rsidR="00925597">
        <w:t>A</w:t>
      </w:r>
      <w:r>
        <w:t>viation client, reducing unplanned aircraft downtime by 20%.</w:t>
      </w:r>
    </w:p>
    <w:p w14:paraId="46BAD78C" w14:textId="77777777" w:rsidR="003915AB" w:rsidRDefault="003915AB" w:rsidP="003915AB">
      <w:pPr>
        <w:pStyle w:val="ListParagraph"/>
        <w:numPr>
          <w:ilvl w:val="0"/>
          <w:numId w:val="20"/>
        </w:numPr>
        <w:jc w:val="both"/>
      </w:pPr>
      <w:r>
        <w:t>Created and open-sourced a Python package, DXC-Industrialized-AI-Starter, to help data scientists with end-to-end data science tasks.</w:t>
      </w:r>
    </w:p>
    <w:p w14:paraId="030C781D" w14:textId="4394AB5D" w:rsidR="00E46744" w:rsidRDefault="003915AB" w:rsidP="006B5792">
      <w:pPr>
        <w:pStyle w:val="ListParagraph"/>
        <w:numPr>
          <w:ilvl w:val="0"/>
          <w:numId w:val="20"/>
        </w:numPr>
        <w:jc w:val="both"/>
      </w:pPr>
      <w:r>
        <w:t>Developed an algorithm that improved the accuracy of estimating man-hours needed to fix Airbus defects by 15%.</w:t>
      </w:r>
    </w:p>
    <w:p w14:paraId="42269E54" w14:textId="416CA5F3" w:rsidR="005661A7" w:rsidRDefault="005661A7" w:rsidP="005661A7">
      <w:pPr>
        <w:pStyle w:val="ListParagraph"/>
        <w:numPr>
          <w:ilvl w:val="0"/>
          <w:numId w:val="20"/>
        </w:numPr>
        <w:jc w:val="both"/>
      </w:pPr>
      <w:r>
        <w:t>Successfully implemented the Medallion Architecture, providing a unified and structured approach to store data from multiple sources, facilitating easy access and analysis.</w:t>
      </w:r>
    </w:p>
    <w:p w14:paraId="7905B598" w14:textId="77777777" w:rsidR="005F0687" w:rsidRDefault="005F0687" w:rsidP="005F0687">
      <w:pPr>
        <w:pStyle w:val="ListParagraph"/>
        <w:numPr>
          <w:ilvl w:val="0"/>
          <w:numId w:val="20"/>
        </w:numPr>
        <w:jc w:val="both"/>
      </w:pPr>
      <w:r>
        <w:lastRenderedPageBreak/>
        <w:t xml:space="preserve">Practices include leveraging Microsoft's integration capabilities such as Azure Logic Apps and Azure Functions for orchestrating data workflows and implementing custom data transformations. Utilizing industry-standard formats and protocols for data interchange </w:t>
      </w:r>
    </w:p>
    <w:p w14:paraId="1050882C" w14:textId="2ED384DC" w:rsidR="001477FD" w:rsidRDefault="001477FD" w:rsidP="001477FD">
      <w:pPr>
        <w:pStyle w:val="ListParagraph"/>
        <w:numPr>
          <w:ilvl w:val="0"/>
          <w:numId w:val="20"/>
        </w:numPr>
        <w:jc w:val="both"/>
      </w:pPr>
      <w:r>
        <w:t xml:space="preserve">Conducted thorough data analysis and quality checks, ensuring the reliability and consistency of data, and implemented industry best practices to optimize data processing and analysis </w:t>
      </w:r>
      <w:r w:rsidR="003263B1">
        <w:t>workflows.</w:t>
      </w:r>
    </w:p>
    <w:p w14:paraId="5225F2C1" w14:textId="18ECA942" w:rsidR="00F41BEE" w:rsidRDefault="0093385E" w:rsidP="00873B83">
      <w:pPr>
        <w:pStyle w:val="Heading2"/>
        <w:jc w:val="both"/>
      </w:pPr>
      <w:r>
        <w:t>Computer Sciences Corporation</w:t>
      </w:r>
      <w:r w:rsidR="00A47068">
        <w:t xml:space="preserve"> | </w:t>
      </w:r>
      <w:r w:rsidR="007C7FB3">
        <w:t>Data</w:t>
      </w:r>
      <w:r w:rsidR="00A47068">
        <w:t xml:space="preserve"> </w:t>
      </w:r>
      <w:r w:rsidR="0073250D">
        <w:t>Engineer</w:t>
      </w:r>
      <w:r w:rsidR="00003455">
        <w:tab/>
      </w:r>
      <w:r w:rsidR="001C376F">
        <w:t>Aug</w:t>
      </w:r>
      <w:r w:rsidR="00A47068">
        <w:t xml:space="preserve"> 201</w:t>
      </w:r>
      <w:r w:rsidR="00A6527D">
        <w:t>4</w:t>
      </w:r>
      <w:r w:rsidR="00213583">
        <w:t>s</w:t>
      </w:r>
      <w:r w:rsidR="00A47068">
        <w:t xml:space="preserve"> – </w:t>
      </w:r>
      <w:r w:rsidR="001C376F">
        <w:t>Sep</w:t>
      </w:r>
      <w:r w:rsidR="00A47068">
        <w:t xml:space="preserve"> 2019</w:t>
      </w:r>
    </w:p>
    <w:p w14:paraId="78211CFA" w14:textId="2172F208" w:rsidR="006E3027" w:rsidRDefault="006E3027" w:rsidP="000F65C7">
      <w:pPr>
        <w:pStyle w:val="ListParagraph"/>
        <w:numPr>
          <w:ilvl w:val="0"/>
          <w:numId w:val="23"/>
        </w:numPr>
        <w:jc w:val="both"/>
      </w:pPr>
      <w:r w:rsidRPr="006E3027">
        <w:t>Designed, developed, and maintained an Enterprise Data Warehouse using Microsoft SQL Server to support healthcare data management and analytics.</w:t>
      </w:r>
    </w:p>
    <w:p w14:paraId="6CC4E71B" w14:textId="3262FDE0" w:rsidR="006E3027" w:rsidRDefault="006E3027" w:rsidP="000F65C7">
      <w:pPr>
        <w:pStyle w:val="ListParagraph"/>
        <w:numPr>
          <w:ilvl w:val="0"/>
          <w:numId w:val="23"/>
        </w:numPr>
        <w:jc w:val="both"/>
      </w:pPr>
      <w:r w:rsidRPr="006E3027">
        <w:t>Created and managed staging (stg) and Operational Data Store (ODS) environments to ensure data integrity, consistency, and accessibility.</w:t>
      </w:r>
    </w:p>
    <w:p w14:paraId="2C2E4B9F" w14:textId="6DEB54CD" w:rsidR="003263B1" w:rsidRDefault="006D4A0E" w:rsidP="000F65C7">
      <w:pPr>
        <w:pStyle w:val="ListParagraph"/>
        <w:numPr>
          <w:ilvl w:val="0"/>
          <w:numId w:val="23"/>
        </w:numPr>
        <w:jc w:val="both"/>
      </w:pPr>
      <w:r>
        <w:t>Created</w:t>
      </w:r>
      <w:r w:rsidR="003263B1">
        <w:t xml:space="preserve"> multi</w:t>
      </w:r>
      <w:r w:rsidR="00925597">
        <w:t xml:space="preserve">ple Oracle Apex applications for a </w:t>
      </w:r>
      <w:r w:rsidR="005F0687">
        <w:t>healthcare</w:t>
      </w:r>
      <w:r w:rsidR="00925597">
        <w:t xml:space="preserve"> client </w:t>
      </w:r>
      <w:r w:rsidR="00DC555A">
        <w:t>and provided database support for different applications.</w:t>
      </w:r>
    </w:p>
    <w:p w14:paraId="052AA6AE" w14:textId="22F90905" w:rsidR="006E3027" w:rsidRDefault="006E3027" w:rsidP="000F65C7">
      <w:pPr>
        <w:pStyle w:val="ListParagraph"/>
        <w:numPr>
          <w:ilvl w:val="0"/>
          <w:numId w:val="23"/>
        </w:numPr>
        <w:jc w:val="both"/>
      </w:pPr>
      <w:r w:rsidRPr="006E3027">
        <w:t>Optimized database performance by implementing indexing, partitioning, and query optimization techniques, resulting in faster data retrieval and processing times.</w:t>
      </w:r>
    </w:p>
    <w:p w14:paraId="1989E002" w14:textId="77777777" w:rsidR="005F0687" w:rsidRDefault="005F0687" w:rsidP="005F0687">
      <w:pPr>
        <w:pStyle w:val="ListParagraph"/>
        <w:numPr>
          <w:ilvl w:val="0"/>
          <w:numId w:val="23"/>
        </w:numPr>
        <w:jc w:val="both"/>
      </w:pPr>
      <w:r>
        <w:t>Experience in driving architectural discussions, making design decisions, and providing technical guidance to ensure alignment with business goals and industry best practices.</w:t>
      </w:r>
    </w:p>
    <w:p w14:paraId="37BF111D" w14:textId="44ED6248" w:rsidR="000F65C7" w:rsidRDefault="000F65C7" w:rsidP="000F65C7">
      <w:pPr>
        <w:pStyle w:val="ListParagraph"/>
        <w:numPr>
          <w:ilvl w:val="0"/>
          <w:numId w:val="23"/>
        </w:numPr>
        <w:jc w:val="both"/>
      </w:pPr>
      <w:r>
        <w:t xml:space="preserve">Collaborated with cross-functional teams to design </w:t>
      </w:r>
      <w:r w:rsidR="008A1B3F">
        <w:t>the</w:t>
      </w:r>
      <w:r>
        <w:t xml:space="preserve"> database</w:t>
      </w:r>
      <w:r w:rsidR="008A1B3F">
        <w:t>s</w:t>
      </w:r>
      <w:r>
        <w:t xml:space="preserve"> </w:t>
      </w:r>
      <w:r w:rsidR="008A1B3F">
        <w:t>and</w:t>
      </w:r>
      <w:r>
        <w:t xml:space="preserve"> </w:t>
      </w:r>
      <w:r w:rsidR="008A1B3F">
        <w:t>enhance the</w:t>
      </w:r>
      <w:r>
        <w:t xml:space="preserve"> overall system performance and data retrieval efficiency.</w:t>
      </w:r>
    </w:p>
    <w:p w14:paraId="27ED87B3" w14:textId="227599F4" w:rsidR="00684D3D" w:rsidRDefault="00C5329F" w:rsidP="000F65C7">
      <w:pPr>
        <w:pStyle w:val="ListParagraph"/>
        <w:numPr>
          <w:ilvl w:val="0"/>
          <w:numId w:val="23"/>
        </w:numPr>
        <w:jc w:val="both"/>
      </w:pPr>
      <w:r>
        <w:t>W</w:t>
      </w:r>
      <w:r w:rsidR="000F65C7">
        <w:t xml:space="preserve">orked on several </w:t>
      </w:r>
      <w:r w:rsidR="006E3027">
        <w:t>healthcare and manufacturing domain automation projects and developed multiple solutions that helped automate several daily tasks using RPA tools and reduced costs</w:t>
      </w:r>
      <w:r w:rsidR="000F65C7">
        <w:t>.</w:t>
      </w:r>
    </w:p>
    <w:p w14:paraId="23399033" w14:textId="77777777" w:rsidR="005526F5" w:rsidRDefault="00213583" w:rsidP="005526F5">
      <w:pPr>
        <w:pStyle w:val="Heading1"/>
        <w:jc w:val="both"/>
      </w:pPr>
      <w:sdt>
        <w:sdtPr>
          <w:id w:val="1513793667"/>
          <w:placeholder>
            <w:docPart w:val="660FA22492A54F0AB4CCAE9FCAE5DB9F"/>
          </w:placeholder>
          <w:temporary/>
          <w:showingPlcHdr/>
          <w15:appearance w15:val="hidden"/>
        </w:sdtPr>
        <w:sdtEndPr/>
        <w:sdtContent>
          <w:r w:rsidR="005526F5">
            <w:t>Education</w:t>
          </w:r>
        </w:sdtContent>
      </w:sdt>
    </w:p>
    <w:p w14:paraId="725DB0D8" w14:textId="77777777" w:rsidR="005526F5" w:rsidRPr="00003455" w:rsidRDefault="005526F5" w:rsidP="005526F5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4262434" wp14:editId="5647D0A1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22DB7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F5630C7" w14:textId="77777777" w:rsidR="005526F5" w:rsidRDefault="005526F5" w:rsidP="005526F5">
      <w:pPr>
        <w:pStyle w:val="Heading2"/>
        <w:jc w:val="both"/>
      </w:pPr>
      <w:r>
        <w:t xml:space="preserve">Drexel </w:t>
      </w:r>
      <w:r w:rsidRPr="00AC211D">
        <w:t xml:space="preserve">University, </w:t>
      </w:r>
      <w:r>
        <w:t xml:space="preserve">Philadelphia | </w:t>
      </w:r>
      <w:r w:rsidRPr="00AC211D">
        <w:t>MS Data Science</w:t>
      </w:r>
      <w:r>
        <w:t xml:space="preserve"> | </w:t>
      </w:r>
      <w:r w:rsidRPr="002458A0">
        <w:t>CGPA-3.9</w:t>
      </w:r>
      <w:r>
        <w:tab/>
        <w:t>June 2021</w:t>
      </w:r>
    </w:p>
    <w:p w14:paraId="789A01C1" w14:textId="77777777" w:rsidR="005526F5" w:rsidRDefault="005526F5" w:rsidP="005526F5">
      <w:pPr>
        <w:pStyle w:val="ListParagraph"/>
        <w:numPr>
          <w:ilvl w:val="0"/>
          <w:numId w:val="24"/>
        </w:numPr>
        <w:jc w:val="both"/>
      </w:pPr>
      <w:r>
        <w:t>Student leader in Drexel Graduate IEEE and Pragati Associations.</w:t>
      </w:r>
    </w:p>
    <w:p w14:paraId="37A747A8" w14:textId="318D2879" w:rsidR="005526F5" w:rsidRDefault="005526F5" w:rsidP="005526F5">
      <w:pPr>
        <w:pStyle w:val="ListParagraph"/>
        <w:numPr>
          <w:ilvl w:val="0"/>
          <w:numId w:val="24"/>
        </w:numPr>
        <w:jc w:val="both"/>
      </w:pPr>
      <w:r>
        <w:t>Member of Drexel AI, Graduate Student Association, Drexel Blockchain, Drexel International Student Association, and Dragons Teach Students Teaching Engaged Minds.</w:t>
      </w:r>
    </w:p>
    <w:p w14:paraId="57D69FCB" w14:textId="77777777" w:rsidR="00646DF6" w:rsidRDefault="00646DF6" w:rsidP="00646DF6">
      <w:pPr>
        <w:pStyle w:val="Heading1"/>
        <w:jc w:val="both"/>
      </w:pPr>
      <w:r>
        <w:t>Certifications</w:t>
      </w:r>
    </w:p>
    <w:p w14:paraId="5FBD11A6" w14:textId="77777777" w:rsidR="00646DF6" w:rsidRDefault="00646DF6" w:rsidP="00646DF6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0C69DF4" wp14:editId="5EA64E04">
                <wp:extent cx="59436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D1A982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EBE4DBC" w14:textId="77777777" w:rsidR="00137533" w:rsidRDefault="00137533" w:rsidP="00137533">
      <w:pPr>
        <w:pStyle w:val="ListParagraph"/>
        <w:numPr>
          <w:ilvl w:val="0"/>
          <w:numId w:val="25"/>
        </w:numPr>
        <w:jc w:val="both"/>
      </w:pPr>
      <w:r>
        <w:t>Databricks Certified Data Engineer Professional.</w:t>
      </w:r>
    </w:p>
    <w:p w14:paraId="08736124" w14:textId="53D67936" w:rsidR="00DE4707" w:rsidRDefault="00DE4707" w:rsidP="00DE4707">
      <w:pPr>
        <w:pStyle w:val="ListParagraph"/>
        <w:numPr>
          <w:ilvl w:val="0"/>
          <w:numId w:val="25"/>
        </w:numPr>
        <w:jc w:val="both"/>
      </w:pPr>
      <w:r w:rsidRPr="001B34A4">
        <w:t>Microsoft Certified: Azure Solutions Architect Expert</w:t>
      </w:r>
    </w:p>
    <w:p w14:paraId="7C62CA91" w14:textId="576CEAAA" w:rsidR="005004CF" w:rsidRDefault="005004CF" w:rsidP="005004CF">
      <w:pPr>
        <w:pStyle w:val="ListParagraph"/>
        <w:numPr>
          <w:ilvl w:val="0"/>
          <w:numId w:val="25"/>
        </w:numPr>
        <w:jc w:val="both"/>
      </w:pPr>
      <w:r>
        <w:t xml:space="preserve">Azure Data Engineer Associate certified by </w:t>
      </w:r>
      <w:r w:rsidR="00A2008A">
        <w:t>Microsoft.</w:t>
      </w:r>
    </w:p>
    <w:p w14:paraId="75020E3A" w14:textId="775BB0CF" w:rsidR="005004CF" w:rsidRDefault="005004CF" w:rsidP="005004CF">
      <w:pPr>
        <w:pStyle w:val="ListParagraph"/>
        <w:numPr>
          <w:ilvl w:val="0"/>
          <w:numId w:val="25"/>
        </w:numPr>
        <w:jc w:val="both"/>
      </w:pPr>
      <w:r>
        <w:t>Certified in Databricks Fundamentals</w:t>
      </w:r>
    </w:p>
    <w:p w14:paraId="38D118AB" w14:textId="33F24407" w:rsidR="00FD253B" w:rsidRDefault="00FD253B" w:rsidP="005004CF">
      <w:pPr>
        <w:pStyle w:val="ListParagraph"/>
        <w:numPr>
          <w:ilvl w:val="0"/>
          <w:numId w:val="25"/>
        </w:numPr>
        <w:jc w:val="both"/>
      </w:pPr>
      <w:r>
        <w:t>Certified in Kafka Fundamentals</w:t>
      </w:r>
    </w:p>
    <w:p w14:paraId="6AE8BEBA" w14:textId="77777777" w:rsidR="005004CF" w:rsidRDefault="005004CF" w:rsidP="005004CF">
      <w:pPr>
        <w:pStyle w:val="ListParagraph"/>
        <w:numPr>
          <w:ilvl w:val="0"/>
          <w:numId w:val="25"/>
        </w:numPr>
        <w:jc w:val="both"/>
      </w:pPr>
      <w:r>
        <w:t>Certified in Azure AI, Data Fundamentals</w:t>
      </w:r>
    </w:p>
    <w:p w14:paraId="7DE9E8EB" w14:textId="77777777" w:rsidR="005004CF" w:rsidRDefault="005004CF" w:rsidP="005004CF">
      <w:pPr>
        <w:pStyle w:val="ListParagraph"/>
        <w:numPr>
          <w:ilvl w:val="0"/>
          <w:numId w:val="25"/>
        </w:numPr>
        <w:jc w:val="both"/>
      </w:pPr>
      <w:r>
        <w:t>Google-certified Data Analytics Professional</w:t>
      </w:r>
    </w:p>
    <w:p w14:paraId="1199693F" w14:textId="77777777" w:rsidR="005004CF" w:rsidRDefault="005004CF" w:rsidP="005004CF">
      <w:pPr>
        <w:pStyle w:val="ListParagraph"/>
        <w:numPr>
          <w:ilvl w:val="0"/>
          <w:numId w:val="25"/>
        </w:numPr>
        <w:jc w:val="both"/>
      </w:pPr>
      <w:r>
        <w:t>Certified in MongoDB Basis and MongoDB for SQL Pros from MongoDB</w:t>
      </w:r>
    </w:p>
    <w:p w14:paraId="2B55151F" w14:textId="456762B0" w:rsidR="005004CF" w:rsidRDefault="005004CF" w:rsidP="005004CF">
      <w:pPr>
        <w:pStyle w:val="ListParagraph"/>
        <w:numPr>
          <w:ilvl w:val="0"/>
          <w:numId w:val="25"/>
        </w:numPr>
        <w:jc w:val="both"/>
      </w:pPr>
      <w:r>
        <w:t>IBM Certified in Machine Learning with Python and Big Data</w:t>
      </w:r>
    </w:p>
    <w:p w14:paraId="62C29624" w14:textId="77777777" w:rsidR="00646DF6" w:rsidRDefault="00646DF6" w:rsidP="00646DF6">
      <w:pPr>
        <w:pStyle w:val="Heading1"/>
        <w:jc w:val="both"/>
      </w:pPr>
      <w:r>
        <w:t>Achievements</w:t>
      </w:r>
    </w:p>
    <w:p w14:paraId="5E06DE1C" w14:textId="77777777" w:rsidR="00646DF6" w:rsidRDefault="00646DF6" w:rsidP="00646DF6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D0BC805" wp14:editId="38054195">
                <wp:extent cx="5943600" cy="0"/>
                <wp:effectExtent l="0" t="0" r="0" b="0"/>
                <wp:docPr id="2" name="Straight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0173D32" id="Straight Connector 2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4353ADD" w14:textId="77777777" w:rsidR="0056300C" w:rsidRDefault="0056300C" w:rsidP="0056300C">
      <w:pPr>
        <w:pStyle w:val="ListParagraph"/>
        <w:numPr>
          <w:ilvl w:val="0"/>
          <w:numId w:val="25"/>
        </w:numPr>
        <w:jc w:val="both"/>
      </w:pPr>
      <w:r>
        <w:t>Selected by DXC Technology to participate in their prestigious master's sponsorship program in the USA, earning a master's degree in data science debt-free.</w:t>
      </w:r>
    </w:p>
    <w:p w14:paraId="072FD679" w14:textId="0A07AC21" w:rsidR="00DB728F" w:rsidRDefault="0056300C" w:rsidP="00CA7BCD">
      <w:pPr>
        <w:pStyle w:val="ListParagraph"/>
        <w:numPr>
          <w:ilvl w:val="0"/>
          <w:numId w:val="25"/>
        </w:numPr>
        <w:jc w:val="both"/>
      </w:pPr>
      <w:r>
        <w:t>Instructed and developed the skills of over 250 employees in data engineering and data science through immersive boot camp training.</w:t>
      </w:r>
    </w:p>
    <w:sectPr w:rsidR="00DB728F" w:rsidSect="00ED598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4873C" w14:textId="77777777" w:rsidR="00E96380" w:rsidRDefault="00E96380">
      <w:pPr>
        <w:spacing w:after="0"/>
      </w:pPr>
      <w:r>
        <w:separator/>
      </w:r>
    </w:p>
  </w:endnote>
  <w:endnote w:type="continuationSeparator" w:id="0">
    <w:p w14:paraId="56F6BB66" w14:textId="77777777" w:rsidR="00E96380" w:rsidRDefault="00E96380">
      <w:pPr>
        <w:spacing w:after="0"/>
      </w:pPr>
      <w:r>
        <w:continuationSeparator/>
      </w:r>
    </w:p>
  </w:endnote>
  <w:endnote w:type="continuationNotice" w:id="1">
    <w:p w14:paraId="19156F04" w14:textId="77777777" w:rsidR="00E96380" w:rsidRDefault="00E9638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4B825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9B562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DA4A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B4F04" w14:textId="77777777" w:rsidR="00E96380" w:rsidRDefault="00E96380">
      <w:pPr>
        <w:spacing w:after="0"/>
      </w:pPr>
      <w:r>
        <w:separator/>
      </w:r>
    </w:p>
  </w:footnote>
  <w:footnote w:type="continuationSeparator" w:id="0">
    <w:p w14:paraId="7154F5DC" w14:textId="77777777" w:rsidR="00E96380" w:rsidRDefault="00E96380">
      <w:pPr>
        <w:spacing w:after="0"/>
      </w:pPr>
      <w:r>
        <w:continuationSeparator/>
      </w:r>
    </w:p>
  </w:footnote>
  <w:footnote w:type="continuationNotice" w:id="1">
    <w:p w14:paraId="4A8F3BEA" w14:textId="77777777" w:rsidR="00E96380" w:rsidRDefault="00E9638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1BAB0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B05A0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FB03A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2A9DD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12E3F36"/>
    <w:multiLevelType w:val="hybridMultilevel"/>
    <w:tmpl w:val="8E92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06A88"/>
    <w:multiLevelType w:val="hybridMultilevel"/>
    <w:tmpl w:val="592E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497304D8"/>
    <w:multiLevelType w:val="hybridMultilevel"/>
    <w:tmpl w:val="0ACE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0F02E5"/>
    <w:multiLevelType w:val="hybridMultilevel"/>
    <w:tmpl w:val="5384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11B20"/>
    <w:multiLevelType w:val="hybridMultilevel"/>
    <w:tmpl w:val="84C29C5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7FF9475F"/>
    <w:multiLevelType w:val="hybridMultilevel"/>
    <w:tmpl w:val="0A82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2"/>
  </w:num>
  <w:num w:numId="15" w16cid:durableId="94441604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4"/>
  </w:num>
  <w:num w:numId="20" w16cid:durableId="695354235">
    <w:abstractNumId w:val="17"/>
  </w:num>
  <w:num w:numId="21" w16cid:durableId="374433981">
    <w:abstractNumId w:val="16"/>
  </w:num>
  <w:num w:numId="22" w16cid:durableId="1383483272">
    <w:abstractNumId w:val="15"/>
  </w:num>
  <w:num w:numId="23" w16cid:durableId="392045527">
    <w:abstractNumId w:val="11"/>
  </w:num>
  <w:num w:numId="24" w16cid:durableId="1276717765">
    <w:abstractNumId w:val="10"/>
  </w:num>
  <w:num w:numId="25" w16cid:durableId="480345364">
    <w:abstractNumId w:val="13"/>
  </w:num>
  <w:num w:numId="26" w16cid:durableId="408314064">
    <w:abstractNumId w:val="11"/>
  </w:num>
  <w:num w:numId="27" w16cid:durableId="10945186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1D"/>
    <w:rsid w:val="00003455"/>
    <w:rsid w:val="00004406"/>
    <w:rsid w:val="000055FC"/>
    <w:rsid w:val="00005A00"/>
    <w:rsid w:val="00006FCE"/>
    <w:rsid w:val="00013ED2"/>
    <w:rsid w:val="00014214"/>
    <w:rsid w:val="00017B98"/>
    <w:rsid w:val="00021C10"/>
    <w:rsid w:val="000264F0"/>
    <w:rsid w:val="00032277"/>
    <w:rsid w:val="00032383"/>
    <w:rsid w:val="00032982"/>
    <w:rsid w:val="00037A3D"/>
    <w:rsid w:val="00037A80"/>
    <w:rsid w:val="0004081D"/>
    <w:rsid w:val="00044A9A"/>
    <w:rsid w:val="000461A5"/>
    <w:rsid w:val="00047720"/>
    <w:rsid w:val="00047C0B"/>
    <w:rsid w:val="00052EF8"/>
    <w:rsid w:val="000539BD"/>
    <w:rsid w:val="00055A8F"/>
    <w:rsid w:val="00066E2A"/>
    <w:rsid w:val="00071D27"/>
    <w:rsid w:val="00076DB4"/>
    <w:rsid w:val="000816E8"/>
    <w:rsid w:val="00085149"/>
    <w:rsid w:val="0009195F"/>
    <w:rsid w:val="00094FCB"/>
    <w:rsid w:val="00096509"/>
    <w:rsid w:val="000A67FF"/>
    <w:rsid w:val="000C1403"/>
    <w:rsid w:val="000C28A4"/>
    <w:rsid w:val="000C4B97"/>
    <w:rsid w:val="000D355D"/>
    <w:rsid w:val="000F65C7"/>
    <w:rsid w:val="000F668F"/>
    <w:rsid w:val="001046AC"/>
    <w:rsid w:val="0011008C"/>
    <w:rsid w:val="00111371"/>
    <w:rsid w:val="001172E5"/>
    <w:rsid w:val="001274B5"/>
    <w:rsid w:val="00130339"/>
    <w:rsid w:val="00131B1E"/>
    <w:rsid w:val="00137533"/>
    <w:rsid w:val="001400BD"/>
    <w:rsid w:val="00140528"/>
    <w:rsid w:val="001433E3"/>
    <w:rsid w:val="00145524"/>
    <w:rsid w:val="001477FD"/>
    <w:rsid w:val="0015172E"/>
    <w:rsid w:val="00153FB8"/>
    <w:rsid w:val="0016014D"/>
    <w:rsid w:val="001608CC"/>
    <w:rsid w:val="001641D4"/>
    <w:rsid w:val="001815FF"/>
    <w:rsid w:val="0018191F"/>
    <w:rsid w:val="00181FE7"/>
    <w:rsid w:val="00184C12"/>
    <w:rsid w:val="00185A9E"/>
    <w:rsid w:val="00186230"/>
    <w:rsid w:val="00194255"/>
    <w:rsid w:val="001A304C"/>
    <w:rsid w:val="001B1727"/>
    <w:rsid w:val="001B6860"/>
    <w:rsid w:val="001C376F"/>
    <w:rsid w:val="001D37B2"/>
    <w:rsid w:val="001D4B58"/>
    <w:rsid w:val="001E2539"/>
    <w:rsid w:val="001E315A"/>
    <w:rsid w:val="001F2A65"/>
    <w:rsid w:val="00200572"/>
    <w:rsid w:val="0020757D"/>
    <w:rsid w:val="00213583"/>
    <w:rsid w:val="002156AB"/>
    <w:rsid w:val="00220BC5"/>
    <w:rsid w:val="002431F9"/>
    <w:rsid w:val="00243435"/>
    <w:rsid w:val="002458A0"/>
    <w:rsid w:val="00257E74"/>
    <w:rsid w:val="00262033"/>
    <w:rsid w:val="00271453"/>
    <w:rsid w:val="00276E4F"/>
    <w:rsid w:val="00277FCB"/>
    <w:rsid w:val="00282D1D"/>
    <w:rsid w:val="00290650"/>
    <w:rsid w:val="00295104"/>
    <w:rsid w:val="002971EC"/>
    <w:rsid w:val="002A24ED"/>
    <w:rsid w:val="002C0DDD"/>
    <w:rsid w:val="002C2BBA"/>
    <w:rsid w:val="002C41FC"/>
    <w:rsid w:val="002C437C"/>
    <w:rsid w:val="002D59A2"/>
    <w:rsid w:val="002E0D38"/>
    <w:rsid w:val="002E1626"/>
    <w:rsid w:val="002E5ED4"/>
    <w:rsid w:val="002E6B09"/>
    <w:rsid w:val="00302F19"/>
    <w:rsid w:val="00304507"/>
    <w:rsid w:val="003108DB"/>
    <w:rsid w:val="003170A0"/>
    <w:rsid w:val="00317F2D"/>
    <w:rsid w:val="00317F86"/>
    <w:rsid w:val="003263B1"/>
    <w:rsid w:val="00331246"/>
    <w:rsid w:val="003319FB"/>
    <w:rsid w:val="00333A5A"/>
    <w:rsid w:val="00337207"/>
    <w:rsid w:val="003427BB"/>
    <w:rsid w:val="00351D1B"/>
    <w:rsid w:val="00356D26"/>
    <w:rsid w:val="00357FD0"/>
    <w:rsid w:val="003630D5"/>
    <w:rsid w:val="00363A41"/>
    <w:rsid w:val="00372C97"/>
    <w:rsid w:val="00374627"/>
    <w:rsid w:val="00380722"/>
    <w:rsid w:val="003868D2"/>
    <w:rsid w:val="003915AB"/>
    <w:rsid w:val="00394A6D"/>
    <w:rsid w:val="00396106"/>
    <w:rsid w:val="003A2F90"/>
    <w:rsid w:val="003B2143"/>
    <w:rsid w:val="003C14A1"/>
    <w:rsid w:val="003C38F0"/>
    <w:rsid w:val="003D2802"/>
    <w:rsid w:val="003D76A6"/>
    <w:rsid w:val="003F19B9"/>
    <w:rsid w:val="003F3EAE"/>
    <w:rsid w:val="00400FD0"/>
    <w:rsid w:val="0040118E"/>
    <w:rsid w:val="00420DE9"/>
    <w:rsid w:val="0042729F"/>
    <w:rsid w:val="00427DC0"/>
    <w:rsid w:val="00430F10"/>
    <w:rsid w:val="00433CD1"/>
    <w:rsid w:val="004375F0"/>
    <w:rsid w:val="00441B8B"/>
    <w:rsid w:val="00444C58"/>
    <w:rsid w:val="00445933"/>
    <w:rsid w:val="004476A1"/>
    <w:rsid w:val="004476B0"/>
    <w:rsid w:val="004509DC"/>
    <w:rsid w:val="00480C7F"/>
    <w:rsid w:val="004A11FC"/>
    <w:rsid w:val="004A4BFA"/>
    <w:rsid w:val="004B72D2"/>
    <w:rsid w:val="004C550A"/>
    <w:rsid w:val="004D3D30"/>
    <w:rsid w:val="004D433E"/>
    <w:rsid w:val="004E47F6"/>
    <w:rsid w:val="004E5FA5"/>
    <w:rsid w:val="004E6381"/>
    <w:rsid w:val="004F125C"/>
    <w:rsid w:val="004F305A"/>
    <w:rsid w:val="004F7524"/>
    <w:rsid w:val="005004CF"/>
    <w:rsid w:val="00504FB9"/>
    <w:rsid w:val="00507927"/>
    <w:rsid w:val="005114E7"/>
    <w:rsid w:val="005164CA"/>
    <w:rsid w:val="00520C7E"/>
    <w:rsid w:val="00530E3E"/>
    <w:rsid w:val="005338E9"/>
    <w:rsid w:val="00533EB6"/>
    <w:rsid w:val="00536083"/>
    <w:rsid w:val="0054016B"/>
    <w:rsid w:val="0054111F"/>
    <w:rsid w:val="00542008"/>
    <w:rsid w:val="00545220"/>
    <w:rsid w:val="005463C0"/>
    <w:rsid w:val="005526F5"/>
    <w:rsid w:val="0056300C"/>
    <w:rsid w:val="0056326A"/>
    <w:rsid w:val="005661A7"/>
    <w:rsid w:val="00570134"/>
    <w:rsid w:val="00582E2D"/>
    <w:rsid w:val="005A1CE4"/>
    <w:rsid w:val="005A29F5"/>
    <w:rsid w:val="005A77FC"/>
    <w:rsid w:val="005A7D8A"/>
    <w:rsid w:val="005B7F29"/>
    <w:rsid w:val="005C2BF4"/>
    <w:rsid w:val="005D0D58"/>
    <w:rsid w:val="005D49B2"/>
    <w:rsid w:val="005D5D10"/>
    <w:rsid w:val="005E1874"/>
    <w:rsid w:val="005E21DB"/>
    <w:rsid w:val="005E5E55"/>
    <w:rsid w:val="005E7555"/>
    <w:rsid w:val="005F04C0"/>
    <w:rsid w:val="005F0687"/>
    <w:rsid w:val="005F694E"/>
    <w:rsid w:val="00605599"/>
    <w:rsid w:val="00616068"/>
    <w:rsid w:val="0061647E"/>
    <w:rsid w:val="00627B1A"/>
    <w:rsid w:val="00635E90"/>
    <w:rsid w:val="0063629A"/>
    <w:rsid w:val="00642E75"/>
    <w:rsid w:val="00643449"/>
    <w:rsid w:val="00644236"/>
    <w:rsid w:val="00646DF6"/>
    <w:rsid w:val="0065308E"/>
    <w:rsid w:val="00653E80"/>
    <w:rsid w:val="00656E3B"/>
    <w:rsid w:val="00660710"/>
    <w:rsid w:val="006657F0"/>
    <w:rsid w:val="006734FD"/>
    <w:rsid w:val="006772C7"/>
    <w:rsid w:val="00682AE6"/>
    <w:rsid w:val="00684D3D"/>
    <w:rsid w:val="00692F19"/>
    <w:rsid w:val="006953A2"/>
    <w:rsid w:val="006A3D6F"/>
    <w:rsid w:val="006B4315"/>
    <w:rsid w:val="006B5792"/>
    <w:rsid w:val="006B58C7"/>
    <w:rsid w:val="006C1FB8"/>
    <w:rsid w:val="006D236F"/>
    <w:rsid w:val="006D4A0E"/>
    <w:rsid w:val="006D69DE"/>
    <w:rsid w:val="006E0605"/>
    <w:rsid w:val="006E196C"/>
    <w:rsid w:val="006E3027"/>
    <w:rsid w:val="006E401C"/>
    <w:rsid w:val="006E414B"/>
    <w:rsid w:val="006E7755"/>
    <w:rsid w:val="006F0EAE"/>
    <w:rsid w:val="006F2441"/>
    <w:rsid w:val="006F5123"/>
    <w:rsid w:val="00707437"/>
    <w:rsid w:val="00710D15"/>
    <w:rsid w:val="00711175"/>
    <w:rsid w:val="00712084"/>
    <w:rsid w:val="007124D8"/>
    <w:rsid w:val="007148DA"/>
    <w:rsid w:val="00716440"/>
    <w:rsid w:val="0071726B"/>
    <w:rsid w:val="0073250D"/>
    <w:rsid w:val="00741653"/>
    <w:rsid w:val="00743055"/>
    <w:rsid w:val="007452C3"/>
    <w:rsid w:val="0075633F"/>
    <w:rsid w:val="007571DC"/>
    <w:rsid w:val="00757B56"/>
    <w:rsid w:val="007631CB"/>
    <w:rsid w:val="00763366"/>
    <w:rsid w:val="007676D2"/>
    <w:rsid w:val="00770B30"/>
    <w:rsid w:val="00774126"/>
    <w:rsid w:val="0077621B"/>
    <w:rsid w:val="00781236"/>
    <w:rsid w:val="00785FEB"/>
    <w:rsid w:val="007941C7"/>
    <w:rsid w:val="007963CE"/>
    <w:rsid w:val="007973CA"/>
    <w:rsid w:val="007A7186"/>
    <w:rsid w:val="007A7A74"/>
    <w:rsid w:val="007B06CB"/>
    <w:rsid w:val="007B50DA"/>
    <w:rsid w:val="007B532B"/>
    <w:rsid w:val="007C3390"/>
    <w:rsid w:val="007C7FB3"/>
    <w:rsid w:val="007D00B3"/>
    <w:rsid w:val="007D0D8F"/>
    <w:rsid w:val="007D7FE2"/>
    <w:rsid w:val="007E28D3"/>
    <w:rsid w:val="007F09E9"/>
    <w:rsid w:val="007F1896"/>
    <w:rsid w:val="007F62FD"/>
    <w:rsid w:val="008018EE"/>
    <w:rsid w:val="008056EE"/>
    <w:rsid w:val="00807ACA"/>
    <w:rsid w:val="00824550"/>
    <w:rsid w:val="008250DC"/>
    <w:rsid w:val="00835237"/>
    <w:rsid w:val="008406FF"/>
    <w:rsid w:val="0084136C"/>
    <w:rsid w:val="008459F1"/>
    <w:rsid w:val="0085078C"/>
    <w:rsid w:val="008522BD"/>
    <w:rsid w:val="008532B7"/>
    <w:rsid w:val="00855CA3"/>
    <w:rsid w:val="00856A4D"/>
    <w:rsid w:val="0086325C"/>
    <w:rsid w:val="00870DA2"/>
    <w:rsid w:val="00873549"/>
    <w:rsid w:val="00873B83"/>
    <w:rsid w:val="00886378"/>
    <w:rsid w:val="00886E4A"/>
    <w:rsid w:val="008916B6"/>
    <w:rsid w:val="008917E3"/>
    <w:rsid w:val="008A1B3F"/>
    <w:rsid w:val="008D5413"/>
    <w:rsid w:val="008D5A41"/>
    <w:rsid w:val="008D6A27"/>
    <w:rsid w:val="008E038B"/>
    <w:rsid w:val="008E10EB"/>
    <w:rsid w:val="008E5671"/>
    <w:rsid w:val="00912D4C"/>
    <w:rsid w:val="00924DC2"/>
    <w:rsid w:val="00925597"/>
    <w:rsid w:val="009269C5"/>
    <w:rsid w:val="00927020"/>
    <w:rsid w:val="0093056E"/>
    <w:rsid w:val="0093385E"/>
    <w:rsid w:val="0093754D"/>
    <w:rsid w:val="00950405"/>
    <w:rsid w:val="00950EA4"/>
    <w:rsid w:val="00952F98"/>
    <w:rsid w:val="00956C3B"/>
    <w:rsid w:val="00962D90"/>
    <w:rsid w:val="00971892"/>
    <w:rsid w:val="0097323F"/>
    <w:rsid w:val="009757B2"/>
    <w:rsid w:val="009763C8"/>
    <w:rsid w:val="00982EDE"/>
    <w:rsid w:val="009858B8"/>
    <w:rsid w:val="0099031A"/>
    <w:rsid w:val="009B24B9"/>
    <w:rsid w:val="009B30A6"/>
    <w:rsid w:val="009B420C"/>
    <w:rsid w:val="009B4B8C"/>
    <w:rsid w:val="009C07CA"/>
    <w:rsid w:val="009C2119"/>
    <w:rsid w:val="009C429D"/>
    <w:rsid w:val="009C60BA"/>
    <w:rsid w:val="009C7FD6"/>
    <w:rsid w:val="009D04EB"/>
    <w:rsid w:val="009D41D9"/>
    <w:rsid w:val="009D5B56"/>
    <w:rsid w:val="009E3475"/>
    <w:rsid w:val="009F2912"/>
    <w:rsid w:val="00A00679"/>
    <w:rsid w:val="00A2008A"/>
    <w:rsid w:val="00A249B7"/>
    <w:rsid w:val="00A26D22"/>
    <w:rsid w:val="00A30E8B"/>
    <w:rsid w:val="00A314F2"/>
    <w:rsid w:val="00A36F7A"/>
    <w:rsid w:val="00A45CCF"/>
    <w:rsid w:val="00A45EC5"/>
    <w:rsid w:val="00A47068"/>
    <w:rsid w:val="00A54222"/>
    <w:rsid w:val="00A564B7"/>
    <w:rsid w:val="00A62B23"/>
    <w:rsid w:val="00A6527D"/>
    <w:rsid w:val="00A663A1"/>
    <w:rsid w:val="00A7066C"/>
    <w:rsid w:val="00A70EFD"/>
    <w:rsid w:val="00A8131A"/>
    <w:rsid w:val="00AA2091"/>
    <w:rsid w:val="00AA3478"/>
    <w:rsid w:val="00AB2C3D"/>
    <w:rsid w:val="00AB7BBD"/>
    <w:rsid w:val="00AC211D"/>
    <w:rsid w:val="00AC2D44"/>
    <w:rsid w:val="00AC7B1A"/>
    <w:rsid w:val="00AD486C"/>
    <w:rsid w:val="00AF3073"/>
    <w:rsid w:val="00AF77B6"/>
    <w:rsid w:val="00B0437D"/>
    <w:rsid w:val="00B063E6"/>
    <w:rsid w:val="00B07ADB"/>
    <w:rsid w:val="00B15C87"/>
    <w:rsid w:val="00B203B6"/>
    <w:rsid w:val="00B35070"/>
    <w:rsid w:val="00B350EF"/>
    <w:rsid w:val="00B40A14"/>
    <w:rsid w:val="00B430AF"/>
    <w:rsid w:val="00B5201C"/>
    <w:rsid w:val="00B5257D"/>
    <w:rsid w:val="00B53CCF"/>
    <w:rsid w:val="00B610B1"/>
    <w:rsid w:val="00B769EE"/>
    <w:rsid w:val="00B8342B"/>
    <w:rsid w:val="00B86516"/>
    <w:rsid w:val="00B95113"/>
    <w:rsid w:val="00BB22FD"/>
    <w:rsid w:val="00BB273E"/>
    <w:rsid w:val="00BC0E1E"/>
    <w:rsid w:val="00BC30BF"/>
    <w:rsid w:val="00BC6CD9"/>
    <w:rsid w:val="00BD735D"/>
    <w:rsid w:val="00BD73B1"/>
    <w:rsid w:val="00BF7CD9"/>
    <w:rsid w:val="00C03729"/>
    <w:rsid w:val="00C04033"/>
    <w:rsid w:val="00C22EE5"/>
    <w:rsid w:val="00C248E8"/>
    <w:rsid w:val="00C30F46"/>
    <w:rsid w:val="00C378CD"/>
    <w:rsid w:val="00C41789"/>
    <w:rsid w:val="00C44269"/>
    <w:rsid w:val="00C444AC"/>
    <w:rsid w:val="00C451B0"/>
    <w:rsid w:val="00C45707"/>
    <w:rsid w:val="00C5329F"/>
    <w:rsid w:val="00C57E43"/>
    <w:rsid w:val="00C610B2"/>
    <w:rsid w:val="00C6464E"/>
    <w:rsid w:val="00C72B59"/>
    <w:rsid w:val="00C73158"/>
    <w:rsid w:val="00C73980"/>
    <w:rsid w:val="00C73D06"/>
    <w:rsid w:val="00C74978"/>
    <w:rsid w:val="00C86F4F"/>
    <w:rsid w:val="00C904F1"/>
    <w:rsid w:val="00C95B85"/>
    <w:rsid w:val="00C9734F"/>
    <w:rsid w:val="00CA7BCD"/>
    <w:rsid w:val="00CC2F59"/>
    <w:rsid w:val="00CC6B18"/>
    <w:rsid w:val="00CC75DB"/>
    <w:rsid w:val="00CD2CCC"/>
    <w:rsid w:val="00CD5B8D"/>
    <w:rsid w:val="00CD7419"/>
    <w:rsid w:val="00CF305A"/>
    <w:rsid w:val="00D016ED"/>
    <w:rsid w:val="00D05F48"/>
    <w:rsid w:val="00D1301D"/>
    <w:rsid w:val="00D241A0"/>
    <w:rsid w:val="00D25471"/>
    <w:rsid w:val="00D33143"/>
    <w:rsid w:val="00D37D67"/>
    <w:rsid w:val="00D4111F"/>
    <w:rsid w:val="00D41B50"/>
    <w:rsid w:val="00D4529F"/>
    <w:rsid w:val="00D468C9"/>
    <w:rsid w:val="00D52131"/>
    <w:rsid w:val="00D56207"/>
    <w:rsid w:val="00D6278D"/>
    <w:rsid w:val="00D7441A"/>
    <w:rsid w:val="00D757F2"/>
    <w:rsid w:val="00D765AF"/>
    <w:rsid w:val="00D84A88"/>
    <w:rsid w:val="00D866E0"/>
    <w:rsid w:val="00D9069D"/>
    <w:rsid w:val="00D95183"/>
    <w:rsid w:val="00D97BC1"/>
    <w:rsid w:val="00DB557D"/>
    <w:rsid w:val="00DB728F"/>
    <w:rsid w:val="00DC2E97"/>
    <w:rsid w:val="00DC37F6"/>
    <w:rsid w:val="00DC555A"/>
    <w:rsid w:val="00DD2367"/>
    <w:rsid w:val="00DD244C"/>
    <w:rsid w:val="00DD4208"/>
    <w:rsid w:val="00DD52EC"/>
    <w:rsid w:val="00DD573A"/>
    <w:rsid w:val="00DE04F9"/>
    <w:rsid w:val="00DE4707"/>
    <w:rsid w:val="00DE5062"/>
    <w:rsid w:val="00DF0067"/>
    <w:rsid w:val="00DF3D23"/>
    <w:rsid w:val="00DF65EF"/>
    <w:rsid w:val="00E01B82"/>
    <w:rsid w:val="00E021C6"/>
    <w:rsid w:val="00E23538"/>
    <w:rsid w:val="00E30491"/>
    <w:rsid w:val="00E321B6"/>
    <w:rsid w:val="00E34BD5"/>
    <w:rsid w:val="00E45F8D"/>
    <w:rsid w:val="00E46744"/>
    <w:rsid w:val="00E57605"/>
    <w:rsid w:val="00E66FEA"/>
    <w:rsid w:val="00E71047"/>
    <w:rsid w:val="00E726F0"/>
    <w:rsid w:val="00E94050"/>
    <w:rsid w:val="00E96380"/>
    <w:rsid w:val="00E96D38"/>
    <w:rsid w:val="00EA2B92"/>
    <w:rsid w:val="00EA2F93"/>
    <w:rsid w:val="00EA3CD9"/>
    <w:rsid w:val="00EA53F0"/>
    <w:rsid w:val="00EB27FF"/>
    <w:rsid w:val="00EC12CE"/>
    <w:rsid w:val="00EC2CBC"/>
    <w:rsid w:val="00EC45A3"/>
    <w:rsid w:val="00ED598E"/>
    <w:rsid w:val="00ED7FEB"/>
    <w:rsid w:val="00EE25F3"/>
    <w:rsid w:val="00EF3919"/>
    <w:rsid w:val="00EF5CB3"/>
    <w:rsid w:val="00F05035"/>
    <w:rsid w:val="00F06622"/>
    <w:rsid w:val="00F15964"/>
    <w:rsid w:val="00F263B4"/>
    <w:rsid w:val="00F26B70"/>
    <w:rsid w:val="00F27073"/>
    <w:rsid w:val="00F34498"/>
    <w:rsid w:val="00F35348"/>
    <w:rsid w:val="00F3617A"/>
    <w:rsid w:val="00F37140"/>
    <w:rsid w:val="00F37864"/>
    <w:rsid w:val="00F40303"/>
    <w:rsid w:val="00F41BEE"/>
    <w:rsid w:val="00F52175"/>
    <w:rsid w:val="00F737C3"/>
    <w:rsid w:val="00F808E4"/>
    <w:rsid w:val="00F97654"/>
    <w:rsid w:val="00FB2B71"/>
    <w:rsid w:val="00FC0592"/>
    <w:rsid w:val="00FC23AB"/>
    <w:rsid w:val="00FD253B"/>
    <w:rsid w:val="00FD7EF4"/>
    <w:rsid w:val="00FE0CF6"/>
    <w:rsid w:val="00FF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5F80D7"/>
  <w15:chartTrackingRefBased/>
  <w15:docId w15:val="{3876B5EF-97C2-46AD-BE15-6F370C69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86C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845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0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kishor-pulagam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nkr.492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pulagam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7C1D124005841F2952757E5A7971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F23BC-C487-4172-A191-74DDDBE9E14B}"/>
      </w:docPartPr>
      <w:docPartBody>
        <w:p w:rsidR="00E14736" w:rsidRDefault="00696182">
          <w:pPr>
            <w:pStyle w:val="07C1D124005841F2952757E5A7971BB1"/>
          </w:pPr>
          <w:r>
            <w:t>Experience</w:t>
          </w:r>
        </w:p>
      </w:docPartBody>
    </w:docPart>
    <w:docPart>
      <w:docPartPr>
        <w:name w:val="5B498A0D9D5F42589183387EEA248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668D1-E942-455C-91C8-A99E24DF6811}"/>
      </w:docPartPr>
      <w:docPartBody>
        <w:p w:rsidR="00E14736" w:rsidRDefault="005D3024" w:rsidP="005D3024">
          <w:pPr>
            <w:pStyle w:val="5B498A0D9D5F42589183387EEA248A98"/>
          </w:pPr>
          <w:r>
            <w:t>Skills &amp; abilities</w:t>
          </w:r>
        </w:p>
      </w:docPartBody>
    </w:docPart>
    <w:docPart>
      <w:docPartPr>
        <w:name w:val="660FA22492A54F0AB4CCAE9FCAE5D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6FCC7-5279-4715-9D73-6915C1E6A946}"/>
      </w:docPartPr>
      <w:docPartBody>
        <w:p w:rsidR="00066E72" w:rsidRDefault="00346C27" w:rsidP="00346C27">
          <w:pPr>
            <w:pStyle w:val="660FA22492A54F0AB4CCAE9FCAE5DB9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24"/>
    <w:rsid w:val="00055A8F"/>
    <w:rsid w:val="00066E72"/>
    <w:rsid w:val="001E3CCB"/>
    <w:rsid w:val="00232C49"/>
    <w:rsid w:val="00346C27"/>
    <w:rsid w:val="003551F3"/>
    <w:rsid w:val="0037396A"/>
    <w:rsid w:val="003E470E"/>
    <w:rsid w:val="00445CA7"/>
    <w:rsid w:val="004C51C7"/>
    <w:rsid w:val="00544681"/>
    <w:rsid w:val="005B2D52"/>
    <w:rsid w:val="005D3024"/>
    <w:rsid w:val="0063629A"/>
    <w:rsid w:val="00644236"/>
    <w:rsid w:val="00656E3B"/>
    <w:rsid w:val="00696182"/>
    <w:rsid w:val="006D665B"/>
    <w:rsid w:val="0071726B"/>
    <w:rsid w:val="00774974"/>
    <w:rsid w:val="00840FC8"/>
    <w:rsid w:val="0090249E"/>
    <w:rsid w:val="00935718"/>
    <w:rsid w:val="009C20B0"/>
    <w:rsid w:val="00A8445A"/>
    <w:rsid w:val="00B350EF"/>
    <w:rsid w:val="00B676B0"/>
    <w:rsid w:val="00BB274B"/>
    <w:rsid w:val="00C63DAF"/>
    <w:rsid w:val="00D84A49"/>
    <w:rsid w:val="00D84A88"/>
    <w:rsid w:val="00D866E0"/>
    <w:rsid w:val="00E14736"/>
    <w:rsid w:val="00E2373A"/>
    <w:rsid w:val="00FA5A02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C1D124005841F2952757E5A7971BB1">
    <w:name w:val="07C1D124005841F2952757E5A7971BB1"/>
  </w:style>
  <w:style w:type="paragraph" w:customStyle="1" w:styleId="5B498A0D9D5F42589183387EEA248A98">
    <w:name w:val="5B498A0D9D5F42589183387EEA248A98"/>
    <w:rsid w:val="005D3024"/>
  </w:style>
  <w:style w:type="paragraph" w:customStyle="1" w:styleId="660FA22492A54F0AB4CCAE9FCAE5DB9F">
    <w:name w:val="660FA22492A54F0AB4CCAE9FCAE5DB9F"/>
    <w:rsid w:val="00346C27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7881</TotalTime>
  <Pages>2</Pages>
  <Words>741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Kishor Pulagam</cp:lastModifiedBy>
  <cp:revision>21</cp:revision>
  <dcterms:created xsi:type="dcterms:W3CDTF">2023-11-27T22:35:00Z</dcterms:created>
  <dcterms:modified xsi:type="dcterms:W3CDTF">2025-02-25T16:43:00Z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413bed8c-fd63-4444-9982-65d2f380bc19</vt:lpwstr>
  </property>
  <property fmtid="{D5CDD505-2E9C-101B-9397-08002B2CF9AE}" pid="4" name="MSIP_Label_a1113265-c559-4850-9a4d-5c092dbd21ac_Enabled">
    <vt:lpwstr>true</vt:lpwstr>
  </property>
  <property fmtid="{D5CDD505-2E9C-101B-9397-08002B2CF9AE}" pid="5" name="MSIP_Label_a1113265-c559-4850-9a4d-5c092dbd21ac_SetDate">
    <vt:lpwstr>2024-05-14T16:26:09Z</vt:lpwstr>
  </property>
  <property fmtid="{D5CDD505-2E9C-101B-9397-08002B2CF9AE}" pid="6" name="MSIP_Label_a1113265-c559-4850-9a4d-5c092dbd21ac_Method">
    <vt:lpwstr>Standard</vt:lpwstr>
  </property>
  <property fmtid="{D5CDD505-2E9C-101B-9397-08002B2CF9AE}" pid="7" name="MSIP_Label_a1113265-c559-4850-9a4d-5c092dbd21ac_Name">
    <vt:lpwstr>Internal Use</vt:lpwstr>
  </property>
  <property fmtid="{D5CDD505-2E9C-101B-9397-08002B2CF9AE}" pid="8" name="MSIP_Label_a1113265-c559-4850-9a4d-5c092dbd21ac_SiteId">
    <vt:lpwstr>a6b169f1-592b-4329-8f33-8db8903003c7</vt:lpwstr>
  </property>
  <property fmtid="{D5CDD505-2E9C-101B-9397-08002B2CF9AE}" pid="9" name="MSIP_Label_a1113265-c559-4850-9a4d-5c092dbd21ac_ActionId">
    <vt:lpwstr>53d0d50f-ae43-4cb2-b42b-e5108ffd8d28</vt:lpwstr>
  </property>
  <property fmtid="{D5CDD505-2E9C-101B-9397-08002B2CF9AE}" pid="10" name="MSIP_Label_a1113265-c559-4850-9a4d-5c092dbd21ac_ContentBits">
    <vt:lpwstr>0</vt:lpwstr>
  </property>
</Properties>
</file>